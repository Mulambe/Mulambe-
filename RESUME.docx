
<file path=[Content_Types].xml><?xml version="1.0" encoding="utf-8"?>
<Types xmlns="http://schemas.openxmlformats.org/package/2006/content-types">
  <Default Extension="png" ContentType="image/png"/>
  <Default Extension="svg" ContentType="image/svg+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lang w:eastAsia="en-US"/>
              </w:rPr>
              <mc:AlternateContent>
                <mc:Choice Requires="wps">
                  <w:drawing>
                    <wp:inline distT="0" distB="0" distL="0" distR="0" wp14:anchorId="5E40823E" wp14:editId="6BD17D61">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0DEC" w:rsidRDefault="005A350A" w:rsidP="007C0DEC">
                                  <w:pPr>
                                    <w:jc w:val="center"/>
                                  </w:pPr>
                                  <w:r w:rsidRPr="005A350A">
                                    <w:drawing>
                                      <wp:inline distT="0" distB="0" distL="0" distR="0" wp14:anchorId="31E53857" wp14:editId="41AF3261">
                                        <wp:extent cx="1244600" cy="165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0" cy="1659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40823E"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" strokecolor="#94b6d2 [3204]" strokeweight="5pt">
                      <v:fill r:id="rId12" o:title="" recolor="t" rotate="t" type="frame"/>
                      <v:stroke joinstyle="miter"/>
                      <v:textbox>
                        <w:txbxContent>
                          <w:p w:rsidR="007C0DEC" w:rsidRDefault="005A350A" w:rsidP="007C0DEC">
                            <w:pPr>
                              <w:jc w:val="center"/>
                            </w:pPr>
                            <w:r w:rsidRPr="005A350A">
                              <w:drawing>
                                <wp:inline distT="0" distB="0" distL="0" distR="0" wp14:anchorId="31E53857" wp14:editId="41AF3261">
                                  <wp:extent cx="1244600" cy="165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4600" cy="1659890"/>
                                          </a:xfrm>
                                          <a:prstGeom prst="rect">
                                            <a:avLst/>
                                          </a:prstGeom>
                                          <a:noFill/>
                                          <a:ln>
                                            <a:noFill/>
                                          </a:ln>
                                        </pic:spPr>
                                      </pic:pic>
                                    </a:graphicData>
                                  </a:graphic>
                                </wp:inline>
                              </w:drawing>
                            </w:r>
                          </w:p>
                        </w:txbxContent>
                      </v:textbox>
                      <w10:anchorlock/>
                    </v:oval>
                  </w:pict>
                </mc:Fallback>
              </mc:AlternateContent>
            </w:r>
          </w:p>
        </w:tc>
        <w:tc>
          <w:tcPr>
            <w:tcW w:w="720" w:type="dxa"/>
          </w:tcPr>
          <w:p w:rsidR="001B2ABD" w:rsidRDefault="001B2ABD" w:rsidP="000C45FF">
            <w:pPr>
              <w:tabs>
                <w:tab w:val="left" w:pos="990"/>
              </w:tabs>
            </w:pPr>
          </w:p>
        </w:tc>
        <w:tc>
          <w:tcPr>
            <w:tcW w:w="6470" w:type="dxa"/>
            <w:vAlign w:val="bottom"/>
          </w:tcPr>
          <w:p w:rsidR="001B2ABD" w:rsidRDefault="00C2604D" w:rsidP="001B2ABD">
            <w:pPr>
              <w:pStyle w:val="Title"/>
            </w:pPr>
            <w:r>
              <w:t xml:space="preserve">MULAMBE </w:t>
            </w:r>
            <w:proofErr w:type="spellStart"/>
            <w:r>
              <w:t>MULAMBE</w:t>
            </w:r>
            <w:proofErr w:type="spellEnd"/>
          </w:p>
          <w:p w:rsidR="001B2ABD" w:rsidRDefault="00F83943" w:rsidP="00F83943">
            <w:pPr>
              <w:pStyle w:val="Subtitle"/>
            </w:pPr>
            <w:r w:rsidRPr="009A1566">
              <w:rPr>
                <w:spacing w:val="15"/>
                <w:w w:val="39"/>
              </w:rPr>
              <w:t>CONSULTANT RESEARCH MANAGE</w:t>
            </w:r>
            <w:r w:rsidRPr="009A1566">
              <w:rPr>
                <w:spacing w:val="135"/>
                <w:w w:val="39"/>
              </w:rPr>
              <w:t>R</w:t>
            </w:r>
          </w:p>
        </w:tc>
      </w:tr>
      <w:tr w:rsidR="001B2ABD" w:rsidTr="001B2ABD">
        <w:tc>
          <w:tcPr>
            <w:tcW w:w="3600" w:type="dxa"/>
          </w:tcPr>
          <w:sdt>
            <w:sdtPr>
              <w:id w:val="-1711873194"/>
              <w:placeholder>
                <w:docPart w:val="52031D92CECB4B9AA4EEE01328ADF43A"/>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30A315E682C244F3AAD2AE81CBB33263"/>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2E8F76AC4E7D4D16A5D28D42D4980CB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DB115D5593B2435A8E44173E67B4B21C"/>
              </w:placeholder>
              <w:temporary/>
              <w:showingPlcHdr/>
              <w15:appearance w15:val="hidden"/>
            </w:sdtPr>
            <w:sdtEndPr/>
            <w:sdtContent>
              <w:p w:rsidR="004D3011" w:rsidRDefault="004D3011" w:rsidP="004D3011">
                <w:r w:rsidRPr="004D3011">
                  <w:t>PHONE:</w:t>
                </w:r>
              </w:p>
            </w:sdtContent>
          </w:sdt>
          <w:p w:rsidR="004D3011" w:rsidRDefault="007C0DEC" w:rsidP="004D3011">
            <w:r>
              <w:t>+260977448003</w:t>
            </w:r>
          </w:p>
          <w:p w:rsidR="004D3011" w:rsidRPr="004D3011" w:rsidRDefault="004D3011" w:rsidP="004D3011"/>
          <w:sdt>
            <w:sdtPr>
              <w:id w:val="67859272"/>
              <w:placeholder>
                <w:docPart w:val="D8F99341FCB546308C1D95E78F1FD278"/>
              </w:placeholder>
              <w:temporary/>
              <w:showingPlcHdr/>
              <w15:appearance w15:val="hidden"/>
            </w:sdtPr>
            <w:sdtEndPr/>
            <w:sdtContent>
              <w:p w:rsidR="004D3011" w:rsidRDefault="004D3011" w:rsidP="004D3011">
                <w:r w:rsidRPr="004D3011">
                  <w:t>WEBSITE:</w:t>
                </w:r>
              </w:p>
            </w:sdtContent>
          </w:sdt>
          <w:sdt>
            <w:sdtPr>
              <w:id w:val="-720132143"/>
              <w:placeholder>
                <w:docPart w:val="017F0770A20A4F9CA566A4D283E6DE0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47BA1D2510724C1FADBD2D2472F7E80E"/>
              </w:placeholder>
              <w:temporary/>
              <w:showingPlcHdr/>
              <w15:appearance w15:val="hidden"/>
            </w:sdtPr>
            <w:sdtEndPr/>
            <w:sdtContent>
              <w:p w:rsidR="004D3011" w:rsidRDefault="004D3011" w:rsidP="004D3011">
                <w:r w:rsidRPr="004D3011">
                  <w:t>EMAIL:</w:t>
                </w:r>
              </w:p>
            </w:sdtContent>
          </w:sdt>
          <w:p w:rsidR="00036450" w:rsidRPr="00E4381A" w:rsidRDefault="007C0DEC" w:rsidP="004D3011">
            <w:pPr>
              <w:rPr>
                <w:rStyle w:val="Hyperlink"/>
              </w:rPr>
            </w:pPr>
            <w:r>
              <w:t>mulambemulambe@yahoo.com</w:t>
            </w:r>
          </w:p>
          <w:sdt>
            <w:sdtPr>
              <w:id w:val="-1444214663"/>
              <w:placeholder>
                <w:docPart w:val="41B35104859B4FCBBDEB0DDA815B6918"/>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7C0DEC" w:rsidP="004D3011">
            <w:r>
              <w:t>Watching football</w:t>
            </w:r>
          </w:p>
          <w:p w:rsidR="007C0DEC" w:rsidRDefault="007C0DEC" w:rsidP="004D3011">
            <w:r>
              <w:t>Playing sports like football</w:t>
            </w:r>
          </w:p>
          <w:p w:rsidR="004D3011" w:rsidRDefault="005A350A" w:rsidP="004D3011">
            <w:r>
              <w:t>Reading</w:t>
            </w:r>
          </w:p>
          <w:p w:rsidR="005A350A" w:rsidRDefault="005A350A" w:rsidP="004D3011">
            <w:r>
              <w:t>Hanging out with friends</w:t>
            </w:r>
          </w:p>
          <w:p w:rsidR="005A350A" w:rsidRDefault="005A350A" w:rsidP="004D3011"/>
          <w:p w:rsidR="004D3011" w:rsidRPr="004D3011" w:rsidRDefault="004D3011" w:rsidP="007C0DEC"/>
        </w:tc>
        <w:tc>
          <w:tcPr>
            <w:tcW w:w="720" w:type="dxa"/>
          </w:tcPr>
          <w:p w:rsidR="001B2ABD" w:rsidRDefault="001B2ABD" w:rsidP="000C45FF">
            <w:pPr>
              <w:tabs>
                <w:tab w:val="left" w:pos="990"/>
              </w:tabs>
            </w:pPr>
          </w:p>
        </w:tc>
        <w:tc>
          <w:tcPr>
            <w:tcW w:w="6470" w:type="dxa"/>
          </w:tcPr>
          <w:sdt>
            <w:sdtPr>
              <w:id w:val="1049110328"/>
              <w:placeholder>
                <w:docPart w:val="CD123281B3E4462E997FA74E2E2B73E9"/>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F83943" w:rsidP="00B359E4">
            <w:pPr>
              <w:pStyle w:val="Heading4"/>
            </w:pPr>
            <w:r>
              <w:t>UNIVERSITY OF LUSAKA</w:t>
            </w:r>
          </w:p>
          <w:p w:rsidR="00036450" w:rsidRPr="00B359E4" w:rsidRDefault="00F83943" w:rsidP="00B359E4">
            <w:pPr>
              <w:pStyle w:val="Date"/>
            </w:pPr>
            <w:r>
              <w:t>2018</w:t>
            </w:r>
            <w:r w:rsidR="00036450" w:rsidRPr="00B359E4">
              <w:t xml:space="preserve"> - </w:t>
            </w:r>
            <w:r>
              <w:t>2020</w:t>
            </w:r>
          </w:p>
          <w:p w:rsidR="004D3011" w:rsidRDefault="00F83943" w:rsidP="00036450">
            <w:r>
              <w:t>Master in Public Health (MPH)</w:t>
            </w:r>
          </w:p>
          <w:p w:rsidR="00036450" w:rsidRDefault="00036450" w:rsidP="00036450"/>
          <w:p w:rsidR="00036450" w:rsidRPr="00B359E4" w:rsidRDefault="00F83943" w:rsidP="00B359E4">
            <w:pPr>
              <w:pStyle w:val="Heading4"/>
            </w:pPr>
            <w:r>
              <w:t>THE UNIVERSITY OF ZAMBIA</w:t>
            </w:r>
          </w:p>
          <w:p w:rsidR="00036450" w:rsidRDefault="00F83943" w:rsidP="00B359E4">
            <w:pPr>
              <w:pStyle w:val="Date"/>
            </w:pPr>
            <w:r>
              <w:t>2006</w:t>
            </w:r>
            <w:r w:rsidR="00036450" w:rsidRPr="00B359E4">
              <w:t xml:space="preserve"> </w:t>
            </w:r>
            <w:r>
              <w:t>–</w:t>
            </w:r>
            <w:r w:rsidR="00036450" w:rsidRPr="00B359E4">
              <w:t xml:space="preserve"> </w:t>
            </w:r>
            <w:r>
              <w:t>2012</w:t>
            </w:r>
          </w:p>
          <w:p w:rsidR="00F83943" w:rsidRPr="00F83943" w:rsidRDefault="00F83943" w:rsidP="00F83943">
            <w:r>
              <w:t>Bachelor of science in human biology (</w:t>
            </w:r>
            <w:proofErr w:type="spellStart"/>
            <w:r>
              <w:t>BscHB</w:t>
            </w:r>
            <w:proofErr w:type="spellEnd"/>
            <w:r>
              <w:t>), Bachelor of Science in medicine and surgery (</w:t>
            </w:r>
            <w:proofErr w:type="spellStart"/>
            <w:r>
              <w:t>MBcHB</w:t>
            </w:r>
            <w:proofErr w:type="spellEnd"/>
            <w:r>
              <w:t>)</w:t>
            </w:r>
          </w:p>
          <w:sdt>
            <w:sdtPr>
              <w:id w:val="1001553383"/>
              <w:placeholder>
                <w:docPart w:val="8FB19BFC939C4287BA50FE7B8BDA1977"/>
              </w:placeholder>
              <w:temporary/>
              <w:showingPlcHdr/>
              <w15:appearance w15:val="hidden"/>
            </w:sdtPr>
            <w:sdtEndPr/>
            <w:sdtContent>
              <w:p w:rsidR="00036450" w:rsidRDefault="00036450" w:rsidP="00036450">
                <w:pPr>
                  <w:pStyle w:val="Heading2"/>
                </w:pPr>
                <w:r w:rsidRPr="00036450">
                  <w:t>WORK EXPERIENCE</w:t>
                </w:r>
              </w:p>
            </w:sdtContent>
          </w:sdt>
          <w:p w:rsidR="00036450" w:rsidRDefault="00B768DB" w:rsidP="00B359E4">
            <w:pPr>
              <w:pStyle w:val="Heading4"/>
              <w:rPr>
                <w:bCs/>
              </w:rPr>
            </w:pPr>
            <w:r>
              <w:t>University Teaching Hospital, Eye hospital;</w:t>
            </w:r>
            <w:r w:rsidR="00036450">
              <w:t xml:space="preserve"> </w:t>
            </w:r>
            <w:r>
              <w:t>Registrar</w:t>
            </w:r>
          </w:p>
          <w:p w:rsidR="00036450" w:rsidRDefault="00B768DB" w:rsidP="00B768DB">
            <w:pPr>
              <w:pStyle w:val="Date"/>
            </w:pPr>
            <w:r>
              <w:t>2018</w:t>
            </w:r>
            <w:r w:rsidR="00036450" w:rsidRPr="00036450">
              <w:t>–</w:t>
            </w:r>
            <w:r>
              <w:t>2020</w:t>
            </w:r>
          </w:p>
          <w:p w:rsidR="00B768DB" w:rsidRPr="00B768DB" w:rsidRDefault="00B768DB" w:rsidP="00B768DB">
            <w:r>
              <w:t>Training ophthalmology, research, epidemiology, biostatistics</w:t>
            </w:r>
          </w:p>
          <w:p w:rsidR="004D3011" w:rsidRDefault="004D3011" w:rsidP="00036450"/>
          <w:p w:rsidR="004D3011" w:rsidRPr="004D3011" w:rsidRDefault="0065628D" w:rsidP="00B359E4">
            <w:pPr>
              <w:pStyle w:val="Heading4"/>
              <w:rPr>
                <w:bCs/>
              </w:rPr>
            </w:pPr>
            <w:proofErr w:type="spellStart"/>
            <w:r>
              <w:t>Lundazi</w:t>
            </w:r>
            <w:proofErr w:type="spellEnd"/>
            <w:r>
              <w:t xml:space="preserve"> District Hospital:</w:t>
            </w:r>
            <w:r w:rsidR="004D3011" w:rsidRPr="004D3011">
              <w:t xml:space="preserve">  </w:t>
            </w:r>
            <w:r>
              <w:t>Medical officer in-charge</w:t>
            </w:r>
          </w:p>
          <w:p w:rsidR="004D3011" w:rsidRDefault="0065628D" w:rsidP="0065628D">
            <w:pPr>
              <w:pStyle w:val="Date"/>
            </w:pPr>
            <w:r>
              <w:t>2016</w:t>
            </w:r>
            <w:r w:rsidR="004D3011" w:rsidRPr="004D3011">
              <w:t>–</w:t>
            </w:r>
            <w:r>
              <w:t>2018</w:t>
            </w:r>
          </w:p>
          <w:p w:rsidR="0065628D" w:rsidRPr="0065628D" w:rsidRDefault="0065628D" w:rsidP="0065628D">
            <w:r>
              <w:t xml:space="preserve">Overall management of the hospital including patient care. </w:t>
            </w:r>
            <w:r w:rsidR="00B768DB">
              <w:t>Budgeting, planning and performance assessments. Mentorship, guidance and research</w:t>
            </w:r>
          </w:p>
          <w:p w:rsidR="004D3011" w:rsidRDefault="004D3011" w:rsidP="00036450"/>
          <w:p w:rsidR="004D3011" w:rsidRPr="004D3011" w:rsidRDefault="0065628D" w:rsidP="00B359E4">
            <w:pPr>
              <w:pStyle w:val="Heading4"/>
              <w:rPr>
                <w:bCs/>
              </w:rPr>
            </w:pPr>
            <w:r>
              <w:rPr>
                <w:rFonts w:cs="Arial"/>
                <w:bCs/>
                <w:iCs/>
                <w:spacing w:val="-2"/>
              </w:rPr>
              <w:t xml:space="preserve">ST. FRANCIS HOSPITAL, </w:t>
            </w:r>
            <w:proofErr w:type="spellStart"/>
            <w:r>
              <w:rPr>
                <w:rFonts w:cs="Arial"/>
                <w:bCs/>
                <w:iCs/>
                <w:spacing w:val="-2"/>
              </w:rPr>
              <w:t>Katete</w:t>
            </w:r>
            <w:proofErr w:type="spellEnd"/>
            <w:r>
              <w:rPr>
                <w:rFonts w:cs="Arial"/>
                <w:bCs/>
                <w:iCs/>
                <w:spacing w:val="-2"/>
              </w:rPr>
              <w:t>, Eastern Province, Zambia;</w:t>
            </w:r>
            <w:r w:rsidRPr="004D3011">
              <w:t xml:space="preserve"> SENIOR</w:t>
            </w:r>
            <w:r>
              <w:t xml:space="preserve"> RESIDENT MEDICAL OFFICER</w:t>
            </w:r>
          </w:p>
          <w:p w:rsidR="004D3011" w:rsidRPr="004D3011" w:rsidRDefault="0065628D" w:rsidP="00B359E4">
            <w:pPr>
              <w:pStyle w:val="Date"/>
            </w:pPr>
            <w:r>
              <w:t>2014</w:t>
            </w:r>
            <w:r w:rsidR="004D3011" w:rsidRPr="004D3011">
              <w:t>–</w:t>
            </w:r>
            <w:r>
              <w:t>2016</w:t>
            </w:r>
          </w:p>
          <w:p w:rsidR="004D3011" w:rsidRPr="004D3011" w:rsidRDefault="00036450" w:rsidP="004D3011">
            <w:r w:rsidRPr="004D3011">
              <w:t xml:space="preserve"> </w:t>
            </w:r>
            <w:r w:rsidR="0065628D">
              <w:t>Patient care in paediatrics, obstetrics and gynaecology and medicine. Community involvement in outreach and health promotion</w:t>
            </w:r>
          </w:p>
          <w:p w:rsidR="004D3011" w:rsidRDefault="004D3011" w:rsidP="00036450"/>
          <w:sdt>
            <w:sdtPr>
              <w:id w:val="1669594239"/>
              <w:placeholder>
                <w:docPart w:val="600CEC2F98C04850946F0157B77E7890"/>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Intermediate to advanced knowledge of MAS90, QuickBooks and ability to adapt to other accounting software</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Perform and coach others to continuously document knowledge to enable an effective knowledge sharing process and organizational development</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Excellent interpersonal skills, strong verbal and written communication skills as well solid presentation skills</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Able to communicate with internal and external senior management confidently and demonstrate the professionalism of the job family</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Excellent technical and analytical skills and demonstrated ability to work in a fast paced environment</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Strong analytical skills; ability to evaluate alternatives and recommend client solutions</w:t>
            </w:r>
          </w:p>
          <w:p w:rsidR="0099044B" w:rsidRPr="0099044B" w:rsidRDefault="0099044B" w:rsidP="0099044B">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1"/>
                <w:szCs w:val="21"/>
                <w:lang w:eastAsia="en-US"/>
              </w:rPr>
            </w:pPr>
            <w:r w:rsidRPr="0099044B">
              <w:rPr>
                <w:rFonts w:ascii="Times New Roman" w:eastAsia="Times New Roman" w:hAnsi="Times New Roman" w:cs="Times New Roman"/>
                <w:color w:val="000000"/>
                <w:sz w:val="21"/>
                <w:szCs w:val="21"/>
                <w:lang w:eastAsia="en-US"/>
              </w:rPr>
              <w:t>Excellent working knowledge of Microsoft Excel, PowerPoint and Access</w:t>
            </w:r>
          </w:p>
          <w:p w:rsidR="0099044B" w:rsidRPr="0099044B" w:rsidRDefault="0099044B" w:rsidP="0099044B">
            <w:pPr>
              <w:shd w:val="clear" w:color="auto" w:fill="FFFFFF"/>
              <w:spacing w:before="100" w:beforeAutospacing="1" w:after="100" w:afterAutospacing="1"/>
              <w:ind w:left="360"/>
              <w:rPr>
                <w:rFonts w:ascii="Times New Roman" w:eastAsia="Times New Roman" w:hAnsi="Times New Roman" w:cs="Times New Roman"/>
                <w:color w:val="000000"/>
                <w:sz w:val="21"/>
                <w:szCs w:val="21"/>
                <w:lang w:eastAsia="en-US"/>
              </w:rPr>
            </w:pPr>
            <w:bookmarkStart w:id="0" w:name="_GoBack"/>
            <w:bookmarkEnd w:id="0"/>
          </w:p>
          <w:p w:rsidR="00036450" w:rsidRPr="004D3011" w:rsidRDefault="00036450" w:rsidP="004D3011">
            <w:pPr>
              <w:rPr>
                <w:color w:val="FFFFFF" w:themeColor="background1"/>
              </w:rPr>
            </w:pPr>
          </w:p>
        </w:tc>
      </w:tr>
    </w:tbl>
    <w:p w:rsidR="0043117B" w:rsidRDefault="009A1566"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566" w:rsidRDefault="009A1566" w:rsidP="000C45FF">
      <w:r>
        <w:separator/>
      </w:r>
    </w:p>
  </w:endnote>
  <w:endnote w:type="continuationSeparator" w:id="0">
    <w:p w:rsidR="009A1566" w:rsidRDefault="009A156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566" w:rsidRDefault="009A1566" w:rsidP="000C45FF">
      <w:r>
        <w:separator/>
      </w:r>
    </w:p>
  </w:footnote>
  <w:footnote w:type="continuationSeparator" w:id="0">
    <w:p w:rsidR="009A1566" w:rsidRDefault="009A1566"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3FD9"/>
    <w:multiLevelType w:val="multilevel"/>
    <w:tmpl w:val="41F4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886EA3"/>
    <w:multiLevelType w:val="multilevel"/>
    <w:tmpl w:val="6B5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1A25A3"/>
    <w:multiLevelType w:val="multilevel"/>
    <w:tmpl w:val="4C4C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E55B6D"/>
    <w:multiLevelType w:val="multilevel"/>
    <w:tmpl w:val="37F2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3502B7"/>
    <w:multiLevelType w:val="multilevel"/>
    <w:tmpl w:val="B64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30B3954"/>
    <w:multiLevelType w:val="multilevel"/>
    <w:tmpl w:val="01EC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98305D"/>
    <w:multiLevelType w:val="multilevel"/>
    <w:tmpl w:val="26C4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4D"/>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28735D"/>
    <w:rsid w:val="0030481B"/>
    <w:rsid w:val="003156FC"/>
    <w:rsid w:val="003254B5"/>
    <w:rsid w:val="0037121F"/>
    <w:rsid w:val="00385FCE"/>
    <w:rsid w:val="003A6B7D"/>
    <w:rsid w:val="003B06CA"/>
    <w:rsid w:val="004071FC"/>
    <w:rsid w:val="00445947"/>
    <w:rsid w:val="00475259"/>
    <w:rsid w:val="004813B3"/>
    <w:rsid w:val="00496591"/>
    <w:rsid w:val="004C63E4"/>
    <w:rsid w:val="004D3011"/>
    <w:rsid w:val="005262AC"/>
    <w:rsid w:val="005A350A"/>
    <w:rsid w:val="005E39D5"/>
    <w:rsid w:val="00600670"/>
    <w:rsid w:val="0062123A"/>
    <w:rsid w:val="00646E75"/>
    <w:rsid w:val="0065628D"/>
    <w:rsid w:val="006771D0"/>
    <w:rsid w:val="00715FCB"/>
    <w:rsid w:val="00743101"/>
    <w:rsid w:val="007775E1"/>
    <w:rsid w:val="007867A0"/>
    <w:rsid w:val="007927F5"/>
    <w:rsid w:val="007C0DEC"/>
    <w:rsid w:val="00802CA0"/>
    <w:rsid w:val="00847831"/>
    <w:rsid w:val="009260CD"/>
    <w:rsid w:val="00952C25"/>
    <w:rsid w:val="0099044B"/>
    <w:rsid w:val="009A1566"/>
    <w:rsid w:val="00A2118D"/>
    <w:rsid w:val="00AD76E2"/>
    <w:rsid w:val="00B20152"/>
    <w:rsid w:val="00B359E4"/>
    <w:rsid w:val="00B57D98"/>
    <w:rsid w:val="00B70850"/>
    <w:rsid w:val="00B768DB"/>
    <w:rsid w:val="00C066B6"/>
    <w:rsid w:val="00C2604D"/>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83943"/>
    <w:rsid w:val="00FA7338"/>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96463">
      <w:bodyDiv w:val="1"/>
      <w:marLeft w:val="0"/>
      <w:marRight w:val="0"/>
      <w:marTop w:val="0"/>
      <w:marBottom w:val="0"/>
      <w:divBdr>
        <w:top w:val="none" w:sz="0" w:space="0" w:color="auto"/>
        <w:left w:val="none" w:sz="0" w:space="0" w:color="auto"/>
        <w:bottom w:val="none" w:sz="0" w:space="0" w:color="auto"/>
        <w:right w:val="none" w:sz="0" w:space="0" w:color="auto"/>
      </w:divBdr>
    </w:div>
    <w:div w:id="985936863">
      <w:bodyDiv w:val="1"/>
      <w:marLeft w:val="0"/>
      <w:marRight w:val="0"/>
      <w:marTop w:val="0"/>
      <w:marBottom w:val="0"/>
      <w:divBdr>
        <w:top w:val="none" w:sz="0" w:space="0" w:color="auto"/>
        <w:left w:val="none" w:sz="0" w:space="0" w:color="auto"/>
        <w:bottom w:val="none" w:sz="0" w:space="0" w:color="auto"/>
        <w:right w:val="none" w:sz="0" w:space="0" w:color="auto"/>
      </w:divBdr>
    </w:div>
    <w:div w:id="1116951045">
      <w:bodyDiv w:val="1"/>
      <w:marLeft w:val="0"/>
      <w:marRight w:val="0"/>
      <w:marTop w:val="0"/>
      <w:marBottom w:val="0"/>
      <w:divBdr>
        <w:top w:val="none" w:sz="0" w:space="0" w:color="auto"/>
        <w:left w:val="none" w:sz="0" w:space="0" w:color="auto"/>
        <w:bottom w:val="none" w:sz="0" w:space="0" w:color="auto"/>
        <w:right w:val="none" w:sz="0" w:space="0" w:color="auto"/>
      </w:divBdr>
    </w:div>
    <w:div w:id="1357972870">
      <w:bodyDiv w:val="1"/>
      <w:marLeft w:val="0"/>
      <w:marRight w:val="0"/>
      <w:marTop w:val="0"/>
      <w:marBottom w:val="0"/>
      <w:divBdr>
        <w:top w:val="none" w:sz="0" w:space="0" w:color="auto"/>
        <w:left w:val="none" w:sz="0" w:space="0" w:color="auto"/>
        <w:bottom w:val="none" w:sz="0" w:space="0" w:color="auto"/>
        <w:right w:val="none" w:sz="0" w:space="0" w:color="auto"/>
      </w:divBdr>
    </w:div>
    <w:div w:id="1501700557">
      <w:bodyDiv w:val="1"/>
      <w:marLeft w:val="0"/>
      <w:marRight w:val="0"/>
      <w:marTop w:val="0"/>
      <w:marBottom w:val="0"/>
      <w:divBdr>
        <w:top w:val="none" w:sz="0" w:space="0" w:color="auto"/>
        <w:left w:val="none" w:sz="0" w:space="0" w:color="auto"/>
        <w:bottom w:val="none" w:sz="0" w:space="0" w:color="auto"/>
        <w:right w:val="none" w:sz="0" w:space="0" w:color="auto"/>
      </w:divBdr>
    </w:div>
    <w:div w:id="1609265734">
      <w:bodyDiv w:val="1"/>
      <w:marLeft w:val="0"/>
      <w:marRight w:val="0"/>
      <w:marTop w:val="0"/>
      <w:marBottom w:val="0"/>
      <w:divBdr>
        <w:top w:val="none" w:sz="0" w:space="0" w:color="auto"/>
        <w:left w:val="none" w:sz="0" w:space="0" w:color="auto"/>
        <w:bottom w:val="none" w:sz="0" w:space="0" w:color="auto"/>
        <w:right w:val="none" w:sz="0" w:space="0" w:color="auto"/>
      </w:divBdr>
    </w:div>
    <w:div w:id="2068021183">
      <w:bodyDiv w:val="1"/>
      <w:marLeft w:val="0"/>
      <w:marRight w:val="0"/>
      <w:marTop w:val="0"/>
      <w:marBottom w:val="0"/>
      <w:divBdr>
        <w:top w:val="none" w:sz="0" w:space="0" w:color="auto"/>
        <w:left w:val="none" w:sz="0" w:space="0" w:color="auto"/>
        <w:bottom w:val="none" w:sz="0" w:space="0" w:color="auto"/>
        <w:right w:val="none" w:sz="0" w:space="0" w:color="auto"/>
      </w:divBdr>
    </w:div>
    <w:div w:id="213000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Mulamb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031D92CECB4B9AA4EEE01328ADF43A"/>
        <w:category>
          <w:name w:val="General"/>
          <w:gallery w:val="placeholder"/>
        </w:category>
        <w:types>
          <w:type w:val="bbPlcHdr"/>
        </w:types>
        <w:behaviors>
          <w:behavior w:val="content"/>
        </w:behaviors>
        <w:guid w:val="{C7FB25D9-0D7F-4998-9365-09D8B53EF851}"/>
      </w:docPartPr>
      <w:docPartBody>
        <w:p w:rsidR="0095248C" w:rsidRDefault="008A4687">
          <w:pPr>
            <w:pStyle w:val="52031D92CECB4B9AA4EEE01328ADF43A"/>
          </w:pPr>
          <w:r w:rsidRPr="00D5459D">
            <w:t>Profile</w:t>
          </w:r>
        </w:p>
      </w:docPartBody>
    </w:docPart>
    <w:docPart>
      <w:docPartPr>
        <w:name w:val="30A315E682C244F3AAD2AE81CBB33263"/>
        <w:category>
          <w:name w:val="General"/>
          <w:gallery w:val="placeholder"/>
        </w:category>
        <w:types>
          <w:type w:val="bbPlcHdr"/>
        </w:types>
        <w:behaviors>
          <w:behavior w:val="content"/>
        </w:behaviors>
        <w:guid w:val="{26DC396B-BC9E-40DA-9F3D-9923A4ED3153}"/>
      </w:docPartPr>
      <w:docPartBody>
        <w:p w:rsidR="00B86CE0" w:rsidRDefault="008A4687"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D902F4" w:rsidP="009260CD"/>
        <w:p w:rsidR="0095248C" w:rsidRDefault="008A4687">
          <w:pPr>
            <w:pStyle w:val="30A315E682C244F3AAD2AE81CBB33263"/>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2E8F76AC4E7D4D16A5D28D42D4980CB8"/>
        <w:category>
          <w:name w:val="General"/>
          <w:gallery w:val="placeholder"/>
        </w:category>
        <w:types>
          <w:type w:val="bbPlcHdr"/>
        </w:types>
        <w:behaviors>
          <w:behavior w:val="content"/>
        </w:behaviors>
        <w:guid w:val="{26FE5AE4-C240-4DE0-B924-9569D90291DB}"/>
      </w:docPartPr>
      <w:docPartBody>
        <w:p w:rsidR="0095248C" w:rsidRDefault="008A4687">
          <w:pPr>
            <w:pStyle w:val="2E8F76AC4E7D4D16A5D28D42D4980CB8"/>
          </w:pPr>
          <w:r w:rsidRPr="00CB0055">
            <w:t>Contact</w:t>
          </w:r>
        </w:p>
      </w:docPartBody>
    </w:docPart>
    <w:docPart>
      <w:docPartPr>
        <w:name w:val="DB115D5593B2435A8E44173E67B4B21C"/>
        <w:category>
          <w:name w:val="General"/>
          <w:gallery w:val="placeholder"/>
        </w:category>
        <w:types>
          <w:type w:val="bbPlcHdr"/>
        </w:types>
        <w:behaviors>
          <w:behavior w:val="content"/>
        </w:behaviors>
        <w:guid w:val="{B0F941BF-93A3-451C-AEAA-7AC08791902A}"/>
      </w:docPartPr>
      <w:docPartBody>
        <w:p w:rsidR="0095248C" w:rsidRDefault="008A4687">
          <w:pPr>
            <w:pStyle w:val="DB115D5593B2435A8E44173E67B4B21C"/>
          </w:pPr>
          <w:r w:rsidRPr="004D3011">
            <w:t>PHONE:</w:t>
          </w:r>
        </w:p>
      </w:docPartBody>
    </w:docPart>
    <w:docPart>
      <w:docPartPr>
        <w:name w:val="D8F99341FCB546308C1D95E78F1FD278"/>
        <w:category>
          <w:name w:val="General"/>
          <w:gallery w:val="placeholder"/>
        </w:category>
        <w:types>
          <w:type w:val="bbPlcHdr"/>
        </w:types>
        <w:behaviors>
          <w:behavior w:val="content"/>
        </w:behaviors>
        <w:guid w:val="{414F263A-8B29-4563-8B33-ED40E73E02BA}"/>
      </w:docPartPr>
      <w:docPartBody>
        <w:p w:rsidR="0095248C" w:rsidRDefault="008A4687">
          <w:pPr>
            <w:pStyle w:val="D8F99341FCB546308C1D95E78F1FD278"/>
          </w:pPr>
          <w:r w:rsidRPr="004D3011">
            <w:t>WEBSITE:</w:t>
          </w:r>
        </w:p>
      </w:docPartBody>
    </w:docPart>
    <w:docPart>
      <w:docPartPr>
        <w:name w:val="017F0770A20A4F9CA566A4D283E6DE06"/>
        <w:category>
          <w:name w:val="General"/>
          <w:gallery w:val="placeholder"/>
        </w:category>
        <w:types>
          <w:type w:val="bbPlcHdr"/>
        </w:types>
        <w:behaviors>
          <w:behavior w:val="content"/>
        </w:behaviors>
        <w:guid w:val="{AEC7A6E3-2CCA-4671-B4E7-D609770C53ED}"/>
      </w:docPartPr>
      <w:docPartBody>
        <w:p w:rsidR="0095248C" w:rsidRDefault="008A4687">
          <w:pPr>
            <w:pStyle w:val="017F0770A20A4F9CA566A4D283E6DE06"/>
          </w:pPr>
          <w:r>
            <w:t>Website goes here</w:t>
          </w:r>
        </w:p>
      </w:docPartBody>
    </w:docPart>
    <w:docPart>
      <w:docPartPr>
        <w:name w:val="47BA1D2510724C1FADBD2D2472F7E80E"/>
        <w:category>
          <w:name w:val="General"/>
          <w:gallery w:val="placeholder"/>
        </w:category>
        <w:types>
          <w:type w:val="bbPlcHdr"/>
        </w:types>
        <w:behaviors>
          <w:behavior w:val="content"/>
        </w:behaviors>
        <w:guid w:val="{EDE5C7B6-1F20-4AB4-B02D-BD375AC853F0}"/>
      </w:docPartPr>
      <w:docPartBody>
        <w:p w:rsidR="0095248C" w:rsidRDefault="008A4687">
          <w:pPr>
            <w:pStyle w:val="47BA1D2510724C1FADBD2D2472F7E80E"/>
          </w:pPr>
          <w:r w:rsidRPr="004D3011">
            <w:t>EMAIL:</w:t>
          </w:r>
        </w:p>
      </w:docPartBody>
    </w:docPart>
    <w:docPart>
      <w:docPartPr>
        <w:name w:val="41B35104859B4FCBBDEB0DDA815B6918"/>
        <w:category>
          <w:name w:val="General"/>
          <w:gallery w:val="placeholder"/>
        </w:category>
        <w:types>
          <w:type w:val="bbPlcHdr"/>
        </w:types>
        <w:behaviors>
          <w:behavior w:val="content"/>
        </w:behaviors>
        <w:guid w:val="{7BC45756-6349-46CD-8B43-85FAA9A55AE8}"/>
      </w:docPartPr>
      <w:docPartBody>
        <w:p w:rsidR="0095248C" w:rsidRDefault="008A4687">
          <w:pPr>
            <w:pStyle w:val="41B35104859B4FCBBDEB0DDA815B6918"/>
          </w:pPr>
          <w:r w:rsidRPr="00CB0055">
            <w:t>Hobbies</w:t>
          </w:r>
        </w:p>
      </w:docPartBody>
    </w:docPart>
    <w:docPart>
      <w:docPartPr>
        <w:name w:val="CD123281B3E4462E997FA74E2E2B73E9"/>
        <w:category>
          <w:name w:val="General"/>
          <w:gallery w:val="placeholder"/>
        </w:category>
        <w:types>
          <w:type w:val="bbPlcHdr"/>
        </w:types>
        <w:behaviors>
          <w:behavior w:val="content"/>
        </w:behaviors>
        <w:guid w:val="{5C81612C-45DD-4AC7-B88F-CF41013FE9DC}"/>
      </w:docPartPr>
      <w:docPartBody>
        <w:p w:rsidR="0095248C" w:rsidRDefault="008A4687">
          <w:pPr>
            <w:pStyle w:val="CD123281B3E4462E997FA74E2E2B73E9"/>
          </w:pPr>
          <w:r w:rsidRPr="00036450">
            <w:t>EDUCATION</w:t>
          </w:r>
        </w:p>
      </w:docPartBody>
    </w:docPart>
    <w:docPart>
      <w:docPartPr>
        <w:name w:val="8FB19BFC939C4287BA50FE7B8BDA1977"/>
        <w:category>
          <w:name w:val="General"/>
          <w:gallery w:val="placeholder"/>
        </w:category>
        <w:types>
          <w:type w:val="bbPlcHdr"/>
        </w:types>
        <w:behaviors>
          <w:behavior w:val="content"/>
        </w:behaviors>
        <w:guid w:val="{66E9F5CB-AE5E-45EB-B018-20997829B008}"/>
      </w:docPartPr>
      <w:docPartBody>
        <w:p w:rsidR="0095248C" w:rsidRDefault="008A4687">
          <w:pPr>
            <w:pStyle w:val="8FB19BFC939C4287BA50FE7B8BDA1977"/>
          </w:pPr>
          <w:r w:rsidRPr="00036450">
            <w:t>WORK EXPERIENCE</w:t>
          </w:r>
        </w:p>
      </w:docPartBody>
    </w:docPart>
    <w:docPart>
      <w:docPartPr>
        <w:name w:val="600CEC2F98C04850946F0157B77E7890"/>
        <w:category>
          <w:name w:val="General"/>
          <w:gallery w:val="placeholder"/>
        </w:category>
        <w:types>
          <w:type w:val="bbPlcHdr"/>
        </w:types>
        <w:behaviors>
          <w:behavior w:val="content"/>
        </w:behaviors>
        <w:guid w:val="{7565A9C6-B027-4497-971D-57337FB70F8E}"/>
      </w:docPartPr>
      <w:docPartBody>
        <w:p w:rsidR="0095248C" w:rsidRDefault="008A4687">
          <w:pPr>
            <w:pStyle w:val="600CEC2F98C04850946F0157B77E7890"/>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687"/>
    <w:rsid w:val="008A4687"/>
    <w:rsid w:val="0095248C"/>
    <w:rsid w:val="00D9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830D10EFA2413490D8FBEAE7CFC55F">
    <w:name w:val="70830D10EFA2413490D8FBEAE7CFC55F"/>
  </w:style>
  <w:style w:type="paragraph" w:customStyle="1" w:styleId="556CD6B6B5A040F5B3A881F95F23A3C0">
    <w:name w:val="556CD6B6B5A040F5B3A881F95F23A3C0"/>
  </w:style>
  <w:style w:type="paragraph" w:customStyle="1" w:styleId="52031D92CECB4B9AA4EEE01328ADF43A">
    <w:name w:val="52031D92CECB4B9AA4EEE01328ADF43A"/>
  </w:style>
  <w:style w:type="paragraph" w:customStyle="1" w:styleId="30A315E682C244F3AAD2AE81CBB33263">
    <w:name w:val="30A315E682C244F3AAD2AE81CBB33263"/>
  </w:style>
  <w:style w:type="paragraph" w:customStyle="1" w:styleId="2E8F76AC4E7D4D16A5D28D42D4980CB8">
    <w:name w:val="2E8F76AC4E7D4D16A5D28D42D4980CB8"/>
  </w:style>
  <w:style w:type="paragraph" w:customStyle="1" w:styleId="DB115D5593B2435A8E44173E67B4B21C">
    <w:name w:val="DB115D5593B2435A8E44173E67B4B21C"/>
  </w:style>
  <w:style w:type="paragraph" w:customStyle="1" w:styleId="9B70EA0E5D904359A05F5DE920E09F38">
    <w:name w:val="9B70EA0E5D904359A05F5DE920E09F38"/>
  </w:style>
  <w:style w:type="paragraph" w:customStyle="1" w:styleId="D8F99341FCB546308C1D95E78F1FD278">
    <w:name w:val="D8F99341FCB546308C1D95E78F1FD278"/>
  </w:style>
  <w:style w:type="paragraph" w:customStyle="1" w:styleId="017F0770A20A4F9CA566A4D283E6DE06">
    <w:name w:val="017F0770A20A4F9CA566A4D283E6DE06"/>
  </w:style>
  <w:style w:type="paragraph" w:customStyle="1" w:styleId="47BA1D2510724C1FADBD2D2472F7E80E">
    <w:name w:val="47BA1D2510724C1FADBD2D2472F7E80E"/>
  </w:style>
  <w:style w:type="character" w:styleId="Hyperlink">
    <w:name w:val="Hyperlink"/>
    <w:basedOn w:val="DefaultParagraphFont"/>
    <w:uiPriority w:val="99"/>
    <w:unhideWhenUsed/>
    <w:rPr>
      <w:color w:val="C45911" w:themeColor="accent2" w:themeShade="BF"/>
      <w:u w:val="single"/>
    </w:rPr>
  </w:style>
  <w:style w:type="paragraph" w:customStyle="1" w:styleId="29306AFA796E4BD69E66FD590554DBFB">
    <w:name w:val="29306AFA796E4BD69E66FD590554DBFB"/>
  </w:style>
  <w:style w:type="paragraph" w:customStyle="1" w:styleId="41B35104859B4FCBBDEB0DDA815B6918">
    <w:name w:val="41B35104859B4FCBBDEB0DDA815B6918"/>
  </w:style>
  <w:style w:type="paragraph" w:customStyle="1" w:styleId="67C23DF2813B4A469985F446F3E6BADA">
    <w:name w:val="67C23DF2813B4A469985F446F3E6BADA"/>
  </w:style>
  <w:style w:type="paragraph" w:customStyle="1" w:styleId="07A89686225E4DDCB0DF7E10BF706316">
    <w:name w:val="07A89686225E4DDCB0DF7E10BF706316"/>
  </w:style>
  <w:style w:type="paragraph" w:customStyle="1" w:styleId="226A7725833A47ABA5DEDA6C534C409C">
    <w:name w:val="226A7725833A47ABA5DEDA6C534C409C"/>
  </w:style>
  <w:style w:type="paragraph" w:customStyle="1" w:styleId="03469692C4E140DEB0E6D08CF64A6859">
    <w:name w:val="03469692C4E140DEB0E6D08CF64A6859"/>
  </w:style>
  <w:style w:type="paragraph" w:customStyle="1" w:styleId="CD123281B3E4462E997FA74E2E2B73E9">
    <w:name w:val="CD123281B3E4462E997FA74E2E2B73E9"/>
  </w:style>
  <w:style w:type="paragraph" w:customStyle="1" w:styleId="8FA9AA3984334E4AADF7695BBC467521">
    <w:name w:val="8FA9AA3984334E4AADF7695BBC467521"/>
  </w:style>
  <w:style w:type="paragraph" w:customStyle="1" w:styleId="3F6BEA33EC7240A28BD073E669DBE8F2">
    <w:name w:val="3F6BEA33EC7240A28BD073E669DBE8F2"/>
  </w:style>
  <w:style w:type="paragraph" w:customStyle="1" w:styleId="C4C27B009837436893CB0D61745F4708">
    <w:name w:val="C4C27B009837436893CB0D61745F4708"/>
  </w:style>
  <w:style w:type="paragraph" w:customStyle="1" w:styleId="0B1BF056AC314F57A8BE02D1767D3D57">
    <w:name w:val="0B1BF056AC314F57A8BE02D1767D3D57"/>
  </w:style>
  <w:style w:type="paragraph" w:customStyle="1" w:styleId="76B8DC6E47A34D7BA54A753ED3347B86">
    <w:name w:val="76B8DC6E47A34D7BA54A753ED3347B86"/>
  </w:style>
  <w:style w:type="paragraph" w:customStyle="1" w:styleId="0D6169E0D67B42D8B6EE4671BF32D670">
    <w:name w:val="0D6169E0D67B42D8B6EE4671BF32D670"/>
  </w:style>
  <w:style w:type="paragraph" w:customStyle="1" w:styleId="F1312CA7C6634DA1AC0C2A94AC5B1778">
    <w:name w:val="F1312CA7C6634DA1AC0C2A94AC5B1778"/>
  </w:style>
  <w:style w:type="paragraph" w:customStyle="1" w:styleId="8FB19BFC939C4287BA50FE7B8BDA1977">
    <w:name w:val="8FB19BFC939C4287BA50FE7B8BDA1977"/>
  </w:style>
  <w:style w:type="paragraph" w:customStyle="1" w:styleId="2443940E376F4E9689051772545354EC">
    <w:name w:val="2443940E376F4E9689051772545354EC"/>
  </w:style>
  <w:style w:type="paragraph" w:customStyle="1" w:styleId="51559260F6424761A2DD30A5C3F3929D">
    <w:name w:val="51559260F6424761A2DD30A5C3F3929D"/>
  </w:style>
  <w:style w:type="paragraph" w:customStyle="1" w:styleId="DF87AEEB05874863BA9707AD3360C8A1">
    <w:name w:val="DF87AEEB05874863BA9707AD3360C8A1"/>
  </w:style>
  <w:style w:type="paragraph" w:customStyle="1" w:styleId="7C9E6AE62DA94ADAA633E7CD9AC4BF9C">
    <w:name w:val="7C9E6AE62DA94ADAA633E7CD9AC4BF9C"/>
  </w:style>
  <w:style w:type="paragraph" w:customStyle="1" w:styleId="0AF8DC65CE9E4AC197997F1173D31284">
    <w:name w:val="0AF8DC65CE9E4AC197997F1173D31284"/>
  </w:style>
  <w:style w:type="paragraph" w:customStyle="1" w:styleId="1E3D919C09114E04A9C7E8DB7A22652E">
    <w:name w:val="1E3D919C09114E04A9C7E8DB7A22652E"/>
  </w:style>
  <w:style w:type="paragraph" w:customStyle="1" w:styleId="CF286DE76064415DB64DB1429ECAD702">
    <w:name w:val="CF286DE76064415DB64DB1429ECAD702"/>
  </w:style>
  <w:style w:type="paragraph" w:customStyle="1" w:styleId="407FEFC3356946739D499214E5D8D228">
    <w:name w:val="407FEFC3356946739D499214E5D8D228"/>
  </w:style>
  <w:style w:type="paragraph" w:customStyle="1" w:styleId="2EB43561C7204FF88EBE5B40BEBF234F">
    <w:name w:val="2EB43561C7204FF88EBE5B40BEBF234F"/>
  </w:style>
  <w:style w:type="paragraph" w:customStyle="1" w:styleId="892F9BEF130E41D6A4669814F7891E57">
    <w:name w:val="892F9BEF130E41D6A4669814F7891E57"/>
  </w:style>
  <w:style w:type="paragraph" w:customStyle="1" w:styleId="426E3078A0BE437EAB50ADD0AB4A3870">
    <w:name w:val="426E3078A0BE437EAB50ADD0AB4A3870"/>
  </w:style>
  <w:style w:type="paragraph" w:customStyle="1" w:styleId="4537A852D96146A7B36E9CD2B7534D73">
    <w:name w:val="4537A852D96146A7B36E9CD2B7534D73"/>
  </w:style>
  <w:style w:type="paragraph" w:customStyle="1" w:styleId="14D42CFA13DB4430ADA8649AC793818D">
    <w:name w:val="14D42CFA13DB4430ADA8649AC793818D"/>
  </w:style>
  <w:style w:type="paragraph" w:customStyle="1" w:styleId="CDCBC1FBACD54A1E99521D3E3120E004">
    <w:name w:val="CDCBC1FBACD54A1E99521D3E3120E004"/>
  </w:style>
  <w:style w:type="paragraph" w:customStyle="1" w:styleId="54A6D1AEF17147659563070B52BB140B">
    <w:name w:val="54A6D1AEF17147659563070B52BB140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600CEC2F98C04850946F0157B77E7890">
    <w:name w:val="600CEC2F98C04850946F0157B77E7890"/>
  </w:style>
  <w:style w:type="paragraph" w:customStyle="1" w:styleId="E9B3D29C9C0545799AFDA7757267D9C4">
    <w:name w:val="E9B3D29C9C0545799AFDA7757267D9C4"/>
    <w:rsid w:val="0095248C"/>
  </w:style>
  <w:style w:type="paragraph" w:customStyle="1" w:styleId="11494F01FD814B928C2497D4D0142764">
    <w:name w:val="11494F01FD814B928C2497D4D0142764"/>
    <w:rsid w:val="0095248C"/>
  </w:style>
  <w:style w:type="paragraph" w:customStyle="1" w:styleId="F56647E29AA446D4B4829C22A063490E">
    <w:name w:val="F56647E29AA446D4B4829C22A063490E"/>
    <w:rsid w:val="0095248C"/>
  </w:style>
  <w:style w:type="paragraph" w:customStyle="1" w:styleId="6DE971D032074AD1A491A495CAA943A7">
    <w:name w:val="6DE971D032074AD1A491A495CAA943A7"/>
    <w:rsid w:val="0095248C"/>
  </w:style>
  <w:style w:type="paragraph" w:customStyle="1" w:styleId="975CAE1EF32C411185C0ADC47E989719">
    <w:name w:val="975CAE1EF32C411185C0ADC47E989719"/>
    <w:rsid w:val="0095248C"/>
  </w:style>
  <w:style w:type="paragraph" w:customStyle="1" w:styleId="8798B4FC5D5A4FB08CA315565DEBB933">
    <w:name w:val="8798B4FC5D5A4FB08CA315565DEBB933"/>
    <w:rsid w:val="0095248C"/>
  </w:style>
  <w:style w:type="paragraph" w:customStyle="1" w:styleId="14D4A0DAF13C423995D9E1493E2DA518">
    <w:name w:val="14D4A0DAF13C423995D9E1493E2DA518"/>
    <w:rsid w:val="0095248C"/>
  </w:style>
  <w:style w:type="paragraph" w:customStyle="1" w:styleId="71333EE9EAB44E0C8749D29E277B8741">
    <w:name w:val="71333EE9EAB44E0C8749D29E277B8741"/>
    <w:rsid w:val="00952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2020-01-09T18:17:00Z</dcterms:created>
  <dcterms:modified xsi:type="dcterms:W3CDTF">2020-01-09T20:52:00Z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